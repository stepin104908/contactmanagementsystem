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7D50" w14:textId="67D8AF84" w:rsidR="00B14596" w:rsidRDefault="00B14596" w:rsidP="00B14596">
                            <w:pPr>
                              <w:ind w:firstLine="0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D00397">
                              <w:rPr>
                                <w:rFonts w:ascii="Arial" w:hAnsi="Arial" w:cs="Arial"/>
                                <w:sz w:val="56"/>
                              </w:rPr>
                              <w:t>Contact</w:t>
                            </w:r>
                          </w:p>
                          <w:p w14:paraId="48DC9B5B" w14:textId="7C459067" w:rsidR="006F3721" w:rsidRPr="00F40045" w:rsidRDefault="00B14596" w:rsidP="00B14596">
                            <w:pPr>
                              <w:ind w:firstLine="0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  Management System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026A7D50" w14:textId="67D8AF84" w:rsidR="00B14596" w:rsidRDefault="00B14596" w:rsidP="00B14596">
                      <w:pPr>
                        <w:ind w:firstLine="0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D00397">
                        <w:rPr>
                          <w:rFonts w:ascii="Arial" w:hAnsi="Arial" w:cs="Arial"/>
                          <w:sz w:val="56"/>
                        </w:rPr>
                        <w:t>Contact</w:t>
                      </w:r>
                    </w:p>
                    <w:p w14:paraId="48DC9B5B" w14:textId="7C459067" w:rsidR="006F3721" w:rsidRPr="00F40045" w:rsidRDefault="00B14596" w:rsidP="00B14596">
                      <w:pPr>
                        <w:ind w:firstLine="0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   Management System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2A5B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BD50E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ED253F5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D0039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1</w:t>
                            </w:r>
                          </w:p>
                          <w:p w14:paraId="48DC9B62" w14:textId="65EBEB9E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  <w:r w:rsidR="00D0039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1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ED253F5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D00397">
                        <w:rPr>
                          <w:rFonts w:ascii="Arial" w:hAnsi="Arial" w:cs="Arial"/>
                          <w:bCs/>
                          <w:sz w:val="24"/>
                        </w:rPr>
                        <w:t>1</w:t>
                      </w:r>
                    </w:p>
                    <w:p w14:paraId="48DC9B62" w14:textId="65EBEB9E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  <w:r w:rsidR="00D00397">
                        <w:rPr>
                          <w:rFonts w:ascii="Arial" w:hAnsi="Arial" w:cs="Arial"/>
                          <w:bCs/>
                          <w:sz w:val="24"/>
                        </w:rPr>
                        <w:t>1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1362DB7C" w:rsidR="002979C3" w:rsidRPr="00404B4F" w:rsidRDefault="008B3049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683B8F8B" w:rsidR="001B4CE7" w:rsidRPr="007B3ACD" w:rsidRDefault="00D0039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Manushna Bandari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5B4528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E5643" w14:textId="77777777" w:rsidR="005B4528" w:rsidRDefault="005B4528" w:rsidP="006A582B">
      <w:r>
        <w:separator/>
      </w:r>
    </w:p>
  </w:endnote>
  <w:endnote w:type="continuationSeparator" w:id="0">
    <w:p w14:paraId="1FA6A183" w14:textId="77777777" w:rsidR="005B4528" w:rsidRDefault="005B4528" w:rsidP="006A582B">
      <w:r>
        <w:continuationSeparator/>
      </w:r>
    </w:p>
  </w:endnote>
  <w:endnote w:type="continuationNotice" w:id="1">
    <w:p w14:paraId="43C3DDD1" w14:textId="77777777" w:rsidR="005B4528" w:rsidRDefault="005B45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1358F" w14:textId="77777777" w:rsidR="005B4528" w:rsidRDefault="005B4528" w:rsidP="006A582B">
      <w:r>
        <w:separator/>
      </w:r>
    </w:p>
  </w:footnote>
  <w:footnote w:type="continuationSeparator" w:id="0">
    <w:p w14:paraId="3EA7F423" w14:textId="77777777" w:rsidR="005B4528" w:rsidRDefault="005B4528" w:rsidP="006A582B">
      <w:r>
        <w:continuationSeparator/>
      </w:r>
    </w:p>
  </w:footnote>
  <w:footnote w:type="continuationNotice" w:id="1">
    <w:p w14:paraId="5A64A67E" w14:textId="77777777" w:rsidR="005B4528" w:rsidRDefault="005B45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2DD0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452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3049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4596"/>
    <w:rsid w:val="00B15B06"/>
    <w:rsid w:val="00B2024F"/>
    <w:rsid w:val="00B202AC"/>
    <w:rsid w:val="00B20D8C"/>
    <w:rsid w:val="00B220E2"/>
    <w:rsid w:val="00B23F0B"/>
    <w:rsid w:val="00B241F9"/>
    <w:rsid w:val="00B274A2"/>
    <w:rsid w:val="00B335B7"/>
    <w:rsid w:val="00B34E3C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397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2CFF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gaurav kotteda</cp:lastModifiedBy>
  <cp:revision>3</cp:revision>
  <cp:lastPrinted>2014-03-29T07:34:00Z</cp:lastPrinted>
  <dcterms:created xsi:type="dcterms:W3CDTF">2020-10-08T22:09:00Z</dcterms:created>
  <dcterms:modified xsi:type="dcterms:W3CDTF">2020-10-09T15:31:00Z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